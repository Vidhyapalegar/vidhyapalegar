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F61917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17C7870" w14:textId="7F386C65" w:rsidR="001B2ABD" w:rsidRDefault="0045409F" w:rsidP="001B2ABD">
            <w:pPr>
              <w:tabs>
                <w:tab w:val="left" w:pos="990"/>
              </w:tabs>
              <w:jc w:val="center"/>
            </w:pPr>
            <w:r w:rsidRPr="0045409F">
              <w:rPr>
                <w:noProof/>
              </w:rPr>
              <w:drawing>
                <wp:inline distT="0" distB="0" distL="0" distR="0" wp14:anchorId="615A1E13" wp14:editId="4C6CA666">
                  <wp:extent cx="2139950" cy="31502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315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3820" w14:textId="77777777" w:rsidR="001B2ABD" w:rsidRDefault="001B2ABD" w:rsidP="008F731B">
            <w:pPr>
              <w:pStyle w:val="Heading3"/>
            </w:pPr>
          </w:p>
        </w:tc>
        <w:tc>
          <w:tcPr>
            <w:tcW w:w="6470" w:type="dxa"/>
            <w:vAlign w:val="bottom"/>
          </w:tcPr>
          <w:p w14:paraId="51E722DA" w14:textId="51E87E21" w:rsidR="001B2ABD" w:rsidRPr="008F731B" w:rsidRDefault="00370B25" w:rsidP="008F731B">
            <w:pPr>
              <w:pStyle w:val="Heading3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VIDHYA.S</w:t>
            </w:r>
          </w:p>
          <w:p w14:paraId="2B30EF85" w14:textId="05DCEC16" w:rsidR="001B2ABD" w:rsidRPr="008F731B" w:rsidRDefault="001B2ABD" w:rsidP="008F731B">
            <w:pPr>
              <w:pStyle w:val="Heading3"/>
            </w:pPr>
          </w:p>
        </w:tc>
      </w:tr>
      <w:tr w:rsidR="001B2ABD" w14:paraId="4ECAC56F" w14:textId="77777777" w:rsidTr="001B2ABD">
        <w:tc>
          <w:tcPr>
            <w:tcW w:w="3600" w:type="dxa"/>
          </w:tcPr>
          <w:p w14:paraId="2D174FE3" w14:textId="1777AE01" w:rsidR="001B2ABD" w:rsidRDefault="001A42AE" w:rsidP="00036450">
            <w:pPr>
              <w:pStyle w:val="Heading3"/>
            </w:pPr>
            <w:r>
              <w:t>CAREER OBJECTIVE</w:t>
            </w:r>
          </w:p>
          <w:p w14:paraId="655B1070" w14:textId="260CC822" w:rsidR="001A42AE" w:rsidRDefault="001A42AE" w:rsidP="001A42AE">
            <w:pPr>
              <w:rPr>
                <w:sz w:val="22"/>
              </w:rPr>
            </w:pPr>
            <w:r w:rsidRPr="001A42AE">
              <w:rPr>
                <w:sz w:val="22"/>
              </w:rPr>
              <w:t>Securing a responsible career</w:t>
            </w:r>
          </w:p>
          <w:p w14:paraId="53668C67" w14:textId="51F97969" w:rsidR="001A42AE" w:rsidRDefault="001A42AE" w:rsidP="001A42AE">
            <w:pPr>
              <w:rPr>
                <w:sz w:val="22"/>
              </w:rPr>
            </w:pPr>
            <w:r>
              <w:rPr>
                <w:sz w:val="22"/>
              </w:rPr>
              <w:t xml:space="preserve">Opportunity to fully utilize My </w:t>
            </w:r>
            <w:proofErr w:type="spellStart"/>
            <w:proofErr w:type="gramStart"/>
            <w:r>
              <w:rPr>
                <w:sz w:val="22"/>
              </w:rPr>
              <w:t>skills,while</w:t>
            </w:r>
            <w:proofErr w:type="spellEnd"/>
            <w:proofErr w:type="gramEnd"/>
            <w:r>
              <w:rPr>
                <w:sz w:val="22"/>
              </w:rPr>
              <w:t xml:space="preserve"> making a significant</w:t>
            </w:r>
          </w:p>
          <w:p w14:paraId="6AB39279" w14:textId="67E77F46" w:rsidR="001A42AE" w:rsidRPr="001A42AE" w:rsidRDefault="001A42AE" w:rsidP="001A42AE">
            <w:pPr>
              <w:rPr>
                <w:sz w:val="22"/>
              </w:rPr>
            </w:pPr>
            <w:r>
              <w:rPr>
                <w:sz w:val="22"/>
              </w:rPr>
              <w:t xml:space="preserve">Contribution to the success of </w:t>
            </w:r>
            <w:proofErr w:type="gramStart"/>
            <w:r>
              <w:rPr>
                <w:sz w:val="22"/>
              </w:rPr>
              <w:t>the  company</w:t>
            </w:r>
            <w:proofErr w:type="gramEnd"/>
          </w:p>
          <w:p w14:paraId="56648BD4" w14:textId="0AFF2D8B" w:rsidR="00036450" w:rsidRDefault="00036450" w:rsidP="001A42AE"/>
          <w:p w14:paraId="6A55220C" w14:textId="77777777" w:rsidR="00036450" w:rsidRDefault="00036450" w:rsidP="00036450"/>
          <w:sdt>
            <w:sdtPr>
              <w:id w:val="-1954003311"/>
              <w:placeholder>
                <w:docPart w:val="FF80299F058D4A8CBF2F3C366834907A"/>
              </w:placeholder>
              <w:temporary/>
              <w:showingPlcHdr/>
              <w15:appearance w15:val="hidden"/>
            </w:sdtPr>
            <w:sdtContent>
              <w:p w14:paraId="5F0824F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908145095EC4283B79D973F5C467321"/>
              </w:placeholder>
              <w:temporary/>
              <w:showingPlcHdr/>
              <w15:appearance w15:val="hidden"/>
            </w:sdtPr>
            <w:sdtContent>
              <w:p w14:paraId="567FD6B3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C4E0F84" w14:textId="438A758F" w:rsidR="004D3011" w:rsidRDefault="00323B06" w:rsidP="004D3011">
            <w:r>
              <w:t>812376</w:t>
            </w:r>
            <w:r w:rsidR="00543DE2">
              <w:t>3374</w:t>
            </w:r>
          </w:p>
          <w:p w14:paraId="29B5F6BF" w14:textId="1B74AE35" w:rsidR="004D3011" w:rsidRDefault="004D3011" w:rsidP="004D3011"/>
          <w:sdt>
            <w:sdtPr>
              <w:id w:val="-240260293"/>
              <w:placeholder>
                <w:docPart w:val="45B2C861DD6042BC9CA16BC958765B6E"/>
              </w:placeholder>
              <w:temporary/>
              <w:showingPlcHdr/>
              <w15:appearance w15:val="hidden"/>
            </w:sdtPr>
            <w:sdtContent>
              <w:p w14:paraId="414DE11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3C19A41" w14:textId="3A65D90B" w:rsidR="00036450" w:rsidRPr="00E4381A" w:rsidRDefault="00543DE2" w:rsidP="004D3011">
            <w:pPr>
              <w:rPr>
                <w:rStyle w:val="Hyperlink"/>
              </w:rPr>
            </w:pPr>
            <w:r>
              <w:t>Srinivasvidhya692</w:t>
            </w:r>
            <w:r w:rsidR="001A374F">
              <w:t>@gmail.com</w:t>
            </w:r>
          </w:p>
          <w:p w14:paraId="15479A77" w14:textId="04CDAD18" w:rsidR="004D3011" w:rsidRPr="00CB0055" w:rsidRDefault="004D3011" w:rsidP="00CB0055">
            <w:pPr>
              <w:pStyle w:val="Heading3"/>
            </w:pPr>
          </w:p>
          <w:p w14:paraId="76FD7B74" w14:textId="53C154FE" w:rsidR="004D3011" w:rsidRPr="001A42AE" w:rsidRDefault="001A42AE" w:rsidP="001A42AE">
            <w:pPr>
              <w:pStyle w:val="Heading3"/>
            </w:pPr>
            <w:r w:rsidRPr="001A42AE">
              <w:t>TECHICAL SKILLS</w:t>
            </w:r>
          </w:p>
          <w:p w14:paraId="43584467" w14:textId="2C44F83D" w:rsidR="001A42AE" w:rsidRDefault="001A42AE" w:rsidP="004D3011">
            <w:r>
              <w:t>C                GITHUB</w:t>
            </w:r>
          </w:p>
          <w:p w14:paraId="20486596" w14:textId="3F4C9634" w:rsidR="001A42AE" w:rsidRDefault="001A42AE" w:rsidP="004D3011">
            <w:r>
              <w:t>C++            CSS</w:t>
            </w:r>
          </w:p>
          <w:p w14:paraId="2FB3964E" w14:textId="41AAEE9E" w:rsidR="001A42AE" w:rsidRDefault="001A42AE" w:rsidP="004D3011">
            <w:r>
              <w:t>HTML           JAVA</w:t>
            </w:r>
          </w:p>
          <w:p w14:paraId="62FD3B96" w14:textId="4F0F4B10" w:rsidR="001A42AE" w:rsidRDefault="001A42AE" w:rsidP="004D3011">
            <w:r>
              <w:t>GIT              DOCKER</w:t>
            </w:r>
          </w:p>
          <w:p w14:paraId="4B3CA8E5" w14:textId="5B2593F0" w:rsidR="004D3011" w:rsidRDefault="004D3011" w:rsidP="004D3011"/>
          <w:p w14:paraId="0D20A2EA" w14:textId="77777777" w:rsidR="004D3011" w:rsidRDefault="001A42AE" w:rsidP="001A42AE">
            <w:pPr>
              <w:pStyle w:val="Heading3"/>
            </w:pPr>
            <w:r w:rsidRPr="001A42AE">
              <w:t>HOBBIES</w:t>
            </w:r>
          </w:p>
          <w:p w14:paraId="0E6CEE51" w14:textId="77AB63C1" w:rsidR="00C75DDF" w:rsidRDefault="00C75DDF" w:rsidP="00C75DDF">
            <w:pPr>
              <w:pStyle w:val="ListParagraph"/>
              <w:numPr>
                <w:ilvl w:val="0"/>
                <w:numId w:val="1"/>
              </w:numPr>
            </w:pPr>
            <w:r>
              <w:t>Coding</w:t>
            </w:r>
          </w:p>
          <w:p w14:paraId="03F031B4" w14:textId="55817B3A" w:rsidR="00C75DDF" w:rsidRDefault="00C75DDF" w:rsidP="00C75DDF">
            <w:pPr>
              <w:pStyle w:val="ListParagraph"/>
              <w:numPr>
                <w:ilvl w:val="0"/>
                <w:numId w:val="1"/>
              </w:numPr>
            </w:pPr>
            <w:r>
              <w:t>Drawing</w:t>
            </w:r>
          </w:p>
          <w:p w14:paraId="71282B3C" w14:textId="38735148" w:rsidR="00C75DDF" w:rsidRPr="00C75DDF" w:rsidRDefault="00C75DDF" w:rsidP="00C75DDF">
            <w:pPr>
              <w:pStyle w:val="ListParagraph"/>
              <w:numPr>
                <w:ilvl w:val="0"/>
                <w:numId w:val="1"/>
              </w:numPr>
            </w:pPr>
            <w:r>
              <w:t>Listening music</w:t>
            </w:r>
          </w:p>
        </w:tc>
        <w:tc>
          <w:tcPr>
            <w:tcW w:w="720" w:type="dxa"/>
          </w:tcPr>
          <w:p w14:paraId="2D0F99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C71A56A" w14:textId="5F839170" w:rsidR="00036450" w:rsidRDefault="008F731B" w:rsidP="00380A5C">
            <w:pPr>
              <w:pStyle w:val="Heading2"/>
            </w:pPr>
            <w:r w:rsidRPr="008F731B">
              <w:t>education</w:t>
            </w:r>
          </w:p>
          <w:p w14:paraId="25849186" w14:textId="5A018C58" w:rsidR="008F731B" w:rsidRPr="00380A5C" w:rsidRDefault="008F731B" w:rsidP="00380A5C">
            <w:pPr>
              <w:pStyle w:val="Heading3"/>
            </w:pPr>
            <w:r w:rsidRPr="00380A5C">
              <w:t>Bachelor of Engineering</w:t>
            </w:r>
          </w:p>
          <w:p w14:paraId="0871F41F" w14:textId="16AF0F2C" w:rsidR="008F731B" w:rsidRDefault="008F731B" w:rsidP="008F731B"/>
          <w:p w14:paraId="7EE385A2" w14:textId="659CD45C" w:rsidR="00036450" w:rsidRPr="00380A5C" w:rsidRDefault="008F731B" w:rsidP="008F731B">
            <w:pPr>
              <w:rPr>
                <w:b/>
                <w:bCs/>
                <w:sz w:val="24"/>
                <w:szCs w:val="24"/>
              </w:rPr>
            </w:pPr>
            <w:r w:rsidRPr="00380A5C">
              <w:rPr>
                <w:b/>
                <w:bCs/>
                <w:sz w:val="24"/>
                <w:szCs w:val="24"/>
              </w:rPr>
              <w:t>Computer Science Engineering</w:t>
            </w:r>
          </w:p>
          <w:p w14:paraId="62E3D26D" w14:textId="5913E8BC" w:rsidR="008F731B" w:rsidRDefault="00380A5C" w:rsidP="008F731B">
            <w:r>
              <w:t xml:space="preserve">Visvesvaraya Technological </w:t>
            </w:r>
            <w:proofErr w:type="spellStart"/>
            <w:proofErr w:type="gramStart"/>
            <w:r>
              <w:t>University,Belgaum</w:t>
            </w:r>
            <w:proofErr w:type="spellEnd"/>
            <w:proofErr w:type="gramEnd"/>
          </w:p>
          <w:p w14:paraId="7404AE1A" w14:textId="586BD311" w:rsidR="00380A5C" w:rsidRPr="00B359E4" w:rsidRDefault="00380A5C" w:rsidP="008F731B">
            <w:r>
              <w:t>Year of passing – 2025</w:t>
            </w:r>
          </w:p>
          <w:p w14:paraId="798A858B" w14:textId="28F0F84C" w:rsidR="004D3011" w:rsidRDefault="00036450" w:rsidP="00036450">
            <w:r w:rsidRPr="00036450">
              <w:t xml:space="preserve"> </w:t>
            </w:r>
          </w:p>
          <w:p w14:paraId="523222B3" w14:textId="77777777" w:rsidR="00036450" w:rsidRDefault="00036450" w:rsidP="00036450"/>
          <w:p w14:paraId="4998A1A9" w14:textId="686E1C57" w:rsidR="00036450" w:rsidRDefault="00380A5C" w:rsidP="00380A5C">
            <w:pPr>
              <w:pStyle w:val="Heading3"/>
            </w:pPr>
            <w:r>
              <w:t>PUC</w:t>
            </w:r>
          </w:p>
          <w:p w14:paraId="634225D9" w14:textId="49EC8F1A" w:rsidR="00380A5C" w:rsidRPr="00380A5C" w:rsidRDefault="00380A5C" w:rsidP="00380A5C">
            <w:pPr>
              <w:rPr>
                <w:b/>
                <w:bCs/>
                <w:sz w:val="24"/>
                <w:szCs w:val="24"/>
              </w:rPr>
            </w:pPr>
            <w:r w:rsidRPr="00380A5C">
              <w:rPr>
                <w:b/>
                <w:bCs/>
                <w:sz w:val="24"/>
                <w:szCs w:val="24"/>
              </w:rPr>
              <w:t>PCM</w:t>
            </w:r>
            <w:r w:rsidR="00370B25">
              <w:rPr>
                <w:b/>
                <w:bCs/>
                <w:sz w:val="24"/>
                <w:szCs w:val="24"/>
              </w:rPr>
              <w:t>B</w:t>
            </w:r>
          </w:p>
          <w:p w14:paraId="7F7EB1DF" w14:textId="06D99620" w:rsidR="00036450" w:rsidRDefault="003559CC" w:rsidP="00036450">
            <w:r>
              <w:t>D</w:t>
            </w:r>
            <w:r w:rsidR="00380A5C">
              <w:t>e</w:t>
            </w:r>
            <w:r>
              <w:t>partment of Pre-university Education</w:t>
            </w:r>
          </w:p>
          <w:p w14:paraId="64610E2F" w14:textId="1F4B71F6" w:rsidR="003559CC" w:rsidRDefault="003559CC" w:rsidP="00036450">
            <w:r>
              <w:t>Percentage-</w:t>
            </w:r>
            <w:r w:rsidR="00323B06">
              <w:t>65</w:t>
            </w:r>
            <w:r>
              <w:t>%</w:t>
            </w:r>
          </w:p>
          <w:p w14:paraId="51FA981D" w14:textId="1BBD3352" w:rsidR="003559CC" w:rsidRDefault="003559CC" w:rsidP="00036450">
            <w:r>
              <w:t>Year of passing-2021</w:t>
            </w:r>
          </w:p>
          <w:p w14:paraId="446698DF" w14:textId="2F0372D0" w:rsidR="003559CC" w:rsidRDefault="003559CC" w:rsidP="00036450"/>
          <w:p w14:paraId="3B728161" w14:textId="32DA3271" w:rsidR="003559CC" w:rsidRDefault="003559CC" w:rsidP="003559CC">
            <w:pPr>
              <w:pStyle w:val="Heading3"/>
            </w:pPr>
            <w:r>
              <w:t>SSCL</w:t>
            </w:r>
          </w:p>
          <w:p w14:paraId="77CDE879" w14:textId="0B549A22" w:rsidR="003559CC" w:rsidRDefault="003559CC" w:rsidP="003559CC">
            <w:r>
              <w:t>Karnataka State Secondary Education</w:t>
            </w:r>
          </w:p>
          <w:p w14:paraId="47A9B3B6" w14:textId="4F97738F" w:rsidR="003559CC" w:rsidRDefault="003559CC" w:rsidP="003559CC">
            <w:r>
              <w:t xml:space="preserve">Examination </w:t>
            </w:r>
            <w:proofErr w:type="gramStart"/>
            <w:r>
              <w:t>Board(</w:t>
            </w:r>
            <w:proofErr w:type="gramEnd"/>
            <w:r>
              <w:t>KSEEB)</w:t>
            </w:r>
          </w:p>
          <w:p w14:paraId="003927BE" w14:textId="54F36AFE" w:rsidR="003559CC" w:rsidRDefault="003559CC" w:rsidP="003559CC">
            <w:r>
              <w:t>Percentage-</w:t>
            </w:r>
            <w:r w:rsidR="00323B06">
              <w:t>76</w:t>
            </w:r>
            <w:r>
              <w:t>%</w:t>
            </w:r>
          </w:p>
          <w:p w14:paraId="39D8F1B9" w14:textId="574E5D0E" w:rsidR="003559CC" w:rsidRPr="003559CC" w:rsidRDefault="003559CC" w:rsidP="003559CC">
            <w:r>
              <w:t>Year of passing-2019</w:t>
            </w:r>
          </w:p>
          <w:p w14:paraId="2EC80863" w14:textId="6A839414" w:rsidR="004D3011" w:rsidRPr="003559CC" w:rsidRDefault="003559CC" w:rsidP="001A374F">
            <w:pPr>
              <w:pStyle w:val="Heading2"/>
            </w:pPr>
            <w:r>
              <w:t>PROJECT</w:t>
            </w:r>
          </w:p>
          <w:p w14:paraId="4AF67C88" w14:textId="0EB4A641" w:rsidR="004D3011" w:rsidRPr="004D3011" w:rsidRDefault="00036450" w:rsidP="004D3011">
            <w:r w:rsidRPr="004D3011">
              <w:t xml:space="preserve"> </w:t>
            </w:r>
            <w:r w:rsidR="003559CC">
              <w:t>Right no</w:t>
            </w:r>
            <w:r w:rsidR="001A374F">
              <w:t>w,</w:t>
            </w:r>
            <w:r w:rsidR="003559CC">
              <w:t xml:space="preserve"> I am un</w:t>
            </w:r>
            <w:r w:rsidR="001A374F">
              <w:t xml:space="preserve">der internship </w:t>
            </w:r>
            <w:proofErr w:type="spellStart"/>
            <w:r w:rsidR="001A374F">
              <w:t>programm</w:t>
            </w:r>
            <w:proofErr w:type="spellEnd"/>
          </w:p>
          <w:p w14:paraId="6D143A94" w14:textId="1E00FF18" w:rsidR="004D3011" w:rsidRDefault="001A374F" w:rsidP="00036450">
            <w:r>
              <w:t xml:space="preserve">  Git and Git hub</w:t>
            </w:r>
          </w:p>
          <w:p w14:paraId="09DF18E5" w14:textId="211055D7" w:rsidR="00036450" w:rsidRPr="001A374F" w:rsidRDefault="001A374F" w:rsidP="001A374F">
            <w:pPr>
              <w:pStyle w:val="Heading2"/>
            </w:pPr>
            <w:r>
              <w:t>dECLARATION</w:t>
            </w:r>
            <w:r>
              <w:rPr>
                <w:color w:val="FFFFFF" w:themeColor="background1"/>
              </w:rPr>
              <w:t>eclare that</w:t>
            </w:r>
          </w:p>
        </w:tc>
      </w:tr>
    </w:tbl>
    <w:p w14:paraId="2C6CC0F3" w14:textId="33CD367B" w:rsidR="001A374F" w:rsidRDefault="001A374F" w:rsidP="000C45FF">
      <w:pPr>
        <w:tabs>
          <w:tab w:val="left" w:pos="990"/>
        </w:tabs>
      </w:pPr>
      <w:r>
        <w:t xml:space="preserve">                                                                                         I hereby declare that all the particulars given above all are true t</w:t>
      </w:r>
      <w:r w:rsidR="00C75DDF">
        <w:t>o</w:t>
      </w:r>
    </w:p>
    <w:p w14:paraId="4E1E56B3" w14:textId="77777777" w:rsidR="001A374F" w:rsidRDefault="001A374F" w:rsidP="000C45FF">
      <w:pPr>
        <w:tabs>
          <w:tab w:val="left" w:pos="990"/>
        </w:tabs>
      </w:pPr>
      <w:r>
        <w:t xml:space="preserve">                                                                                           best Knowledge.</w:t>
      </w:r>
    </w:p>
    <w:p w14:paraId="401347F8" w14:textId="77777777" w:rsidR="001A374F" w:rsidRDefault="001A374F" w:rsidP="000C45FF">
      <w:pPr>
        <w:tabs>
          <w:tab w:val="left" w:pos="990"/>
        </w:tabs>
      </w:pPr>
    </w:p>
    <w:p w14:paraId="6C4A3945" w14:textId="77777777" w:rsidR="001A374F" w:rsidRDefault="001A374F" w:rsidP="000C45FF">
      <w:pPr>
        <w:tabs>
          <w:tab w:val="left" w:pos="990"/>
        </w:tabs>
      </w:pPr>
    </w:p>
    <w:p w14:paraId="40BB1D20" w14:textId="5DF930FC" w:rsidR="001A374F" w:rsidRDefault="0045409F" w:rsidP="000C45FF">
      <w:pPr>
        <w:tabs>
          <w:tab w:val="left" w:pos="990"/>
        </w:tabs>
      </w:pPr>
      <w:r>
        <w:lastRenderedPageBreak/>
        <w:t xml:space="preserve">                                                                                                  </w:t>
      </w:r>
      <w:r w:rsidR="001C29C0">
        <w:t>VIDHYA.S</w:t>
      </w:r>
    </w:p>
    <w:p w14:paraId="54050EA9" w14:textId="50DFE30B" w:rsidR="0043117B" w:rsidRPr="001A374F" w:rsidRDefault="001A374F" w:rsidP="001A374F">
      <w:pPr>
        <w:pStyle w:val="Heading3"/>
      </w:pPr>
      <w:r>
        <w:t xml:space="preserve">                                                                                   </w:t>
      </w:r>
    </w:p>
    <w:sectPr w:rsidR="0043117B" w:rsidRPr="001A374F" w:rsidSect="000C4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C1761" w14:textId="77777777" w:rsidR="005663DB" w:rsidRDefault="005663DB" w:rsidP="000C45FF">
      <w:r>
        <w:separator/>
      </w:r>
    </w:p>
  </w:endnote>
  <w:endnote w:type="continuationSeparator" w:id="0">
    <w:p w14:paraId="3E620083" w14:textId="77777777" w:rsidR="005663DB" w:rsidRDefault="005663D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F6E72" w14:textId="77777777" w:rsidR="001C29C0" w:rsidRDefault="001C2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5AAA" w14:textId="77777777" w:rsidR="001C29C0" w:rsidRDefault="001C29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D45" w14:textId="77777777" w:rsidR="001C29C0" w:rsidRDefault="001C2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C4ABD" w14:textId="77777777" w:rsidR="005663DB" w:rsidRDefault="005663DB" w:rsidP="000C45FF">
      <w:r>
        <w:separator/>
      </w:r>
    </w:p>
  </w:footnote>
  <w:footnote w:type="continuationSeparator" w:id="0">
    <w:p w14:paraId="3C3A2FED" w14:textId="77777777" w:rsidR="005663DB" w:rsidRDefault="005663D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2260" w14:textId="77777777" w:rsidR="001C29C0" w:rsidRDefault="001C29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12AB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4380B9" wp14:editId="1D8DD3B0">
          <wp:simplePos x="0" y="0"/>
          <wp:positionH relativeFrom="page">
            <wp:posOffset>325120</wp:posOffset>
          </wp:positionH>
          <wp:positionV relativeFrom="page">
            <wp:posOffset>299085</wp:posOffset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9481" w14:textId="77777777" w:rsidR="001C29C0" w:rsidRDefault="001C2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5051E"/>
    <w:multiLevelType w:val="hybridMultilevel"/>
    <w:tmpl w:val="922039F6"/>
    <w:lvl w:ilvl="0" w:tplc="B4721C0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07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1B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374F"/>
    <w:rsid w:val="001A42AE"/>
    <w:rsid w:val="001A74A5"/>
    <w:rsid w:val="001B2ABD"/>
    <w:rsid w:val="001C29C0"/>
    <w:rsid w:val="001E0391"/>
    <w:rsid w:val="001E1759"/>
    <w:rsid w:val="001F1ECC"/>
    <w:rsid w:val="002400EB"/>
    <w:rsid w:val="00253EFB"/>
    <w:rsid w:val="00256CF7"/>
    <w:rsid w:val="00281FD5"/>
    <w:rsid w:val="0030481B"/>
    <w:rsid w:val="003156FC"/>
    <w:rsid w:val="00323B06"/>
    <w:rsid w:val="003254B5"/>
    <w:rsid w:val="003559CC"/>
    <w:rsid w:val="00370B25"/>
    <w:rsid w:val="0037121F"/>
    <w:rsid w:val="00380A5C"/>
    <w:rsid w:val="003910D8"/>
    <w:rsid w:val="003A6B7D"/>
    <w:rsid w:val="003B06CA"/>
    <w:rsid w:val="004071FC"/>
    <w:rsid w:val="00445947"/>
    <w:rsid w:val="0045409F"/>
    <w:rsid w:val="004813B3"/>
    <w:rsid w:val="00496591"/>
    <w:rsid w:val="004C63E4"/>
    <w:rsid w:val="004D3011"/>
    <w:rsid w:val="005262AC"/>
    <w:rsid w:val="00543DE2"/>
    <w:rsid w:val="005663DB"/>
    <w:rsid w:val="005E39D5"/>
    <w:rsid w:val="00600670"/>
    <w:rsid w:val="0062123A"/>
    <w:rsid w:val="00646E75"/>
    <w:rsid w:val="006771D0"/>
    <w:rsid w:val="00690505"/>
    <w:rsid w:val="00715FCB"/>
    <w:rsid w:val="00743101"/>
    <w:rsid w:val="00764C9F"/>
    <w:rsid w:val="007775E1"/>
    <w:rsid w:val="007867A0"/>
    <w:rsid w:val="007927F5"/>
    <w:rsid w:val="007F2F57"/>
    <w:rsid w:val="00802CA0"/>
    <w:rsid w:val="008F731B"/>
    <w:rsid w:val="009260CD"/>
    <w:rsid w:val="00940A66"/>
    <w:rsid w:val="00952C25"/>
    <w:rsid w:val="00967098"/>
    <w:rsid w:val="00A2118D"/>
    <w:rsid w:val="00AD0A50"/>
    <w:rsid w:val="00AD76E2"/>
    <w:rsid w:val="00AE544C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75DDF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CE2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7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nya\AppData\Local\Microsoft\Office\16.0\DTS\en-US%7bDF3D084C-9F6F-453D-B6F1-CF72BE9525A4%7d\%7b8A8F80FB-CA5F-4145-8070-D8B9872EC38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80299F058D4A8CBF2F3C3668349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F7328-B634-49E2-BB1B-3B41F5B225C4}"/>
      </w:docPartPr>
      <w:docPartBody>
        <w:p w:rsidR="00E40DE7" w:rsidRDefault="00E40DE7">
          <w:pPr>
            <w:pStyle w:val="FF80299F058D4A8CBF2F3C366834907A"/>
          </w:pPr>
          <w:r w:rsidRPr="00CB0055">
            <w:t>Contact</w:t>
          </w:r>
        </w:p>
      </w:docPartBody>
    </w:docPart>
    <w:docPart>
      <w:docPartPr>
        <w:name w:val="9908145095EC4283B79D973F5C46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9E62E-C6DE-42D1-AA90-668DECBDA94F}"/>
      </w:docPartPr>
      <w:docPartBody>
        <w:p w:rsidR="00E40DE7" w:rsidRDefault="00E40DE7">
          <w:pPr>
            <w:pStyle w:val="9908145095EC4283B79D973F5C467321"/>
          </w:pPr>
          <w:r w:rsidRPr="004D3011">
            <w:t>PHONE:</w:t>
          </w:r>
        </w:p>
      </w:docPartBody>
    </w:docPart>
    <w:docPart>
      <w:docPartPr>
        <w:name w:val="45B2C861DD6042BC9CA16BC958765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432BB-537E-4BED-B9F0-657A11CC5598}"/>
      </w:docPartPr>
      <w:docPartBody>
        <w:p w:rsidR="00E40DE7" w:rsidRDefault="00E40DE7">
          <w:pPr>
            <w:pStyle w:val="45B2C861DD6042BC9CA16BC958765B6E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26"/>
    <w:rsid w:val="00497226"/>
    <w:rsid w:val="00B91A1E"/>
    <w:rsid w:val="00E4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80299F058D4A8CBF2F3C366834907A">
    <w:name w:val="FF80299F058D4A8CBF2F3C366834907A"/>
  </w:style>
  <w:style w:type="paragraph" w:customStyle="1" w:styleId="9908145095EC4283B79D973F5C467321">
    <w:name w:val="9908145095EC4283B79D973F5C467321"/>
  </w:style>
  <w:style w:type="paragraph" w:customStyle="1" w:styleId="45B2C861DD6042BC9CA16BC958765B6E">
    <w:name w:val="45B2C861DD6042BC9CA16BC958765B6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{8A8F80FB-CA5F-4145-8070-D8B9872EC38A}tf00546271_win32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2022-11-02T14:37:00Z</dcterms:created>
  <dcterms:modified xsi:type="dcterms:W3CDTF">2022-11-02T14:37:00Z</dcterms:modified>
</cp:coreProperties>
</file>